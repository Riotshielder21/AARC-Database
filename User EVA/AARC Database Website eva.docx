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FD" w:rsidRDefault="00233DAB" w:rsidP="00233DAB">
      <w:pPr>
        <w:jc w:val="center"/>
        <w:rPr>
          <w:b/>
          <w:sz w:val="28"/>
          <w:u w:val="single"/>
        </w:rPr>
      </w:pPr>
      <w:r w:rsidRPr="00233DAB">
        <w:rPr>
          <w:b/>
          <w:sz w:val="28"/>
          <w:u w:val="single"/>
        </w:rPr>
        <w:t>AARC Database Website</w:t>
      </w:r>
    </w:p>
    <w:p w:rsidR="009E0B0C" w:rsidRDefault="009E0B0C" w:rsidP="009E0B0C">
      <w:pPr>
        <w:jc w:val="center"/>
        <w:rPr>
          <w:sz w:val="24"/>
        </w:rPr>
      </w:pPr>
      <w:r w:rsidRPr="009E0B0C">
        <w:rPr>
          <w:sz w:val="24"/>
        </w:rPr>
        <w:t>Use</w:t>
      </w:r>
      <w:r>
        <w:rPr>
          <w:sz w:val="24"/>
        </w:rPr>
        <w:t>r</w:t>
      </w:r>
      <w:r w:rsidRPr="009E0B0C">
        <w:rPr>
          <w:sz w:val="24"/>
        </w:rPr>
        <w:t xml:space="preserve">:  </w:t>
      </w:r>
      <w:r>
        <w:rPr>
          <w:sz w:val="24"/>
        </w:rPr>
        <w:t>Trial01</w:t>
      </w:r>
      <w:r>
        <w:rPr>
          <w:sz w:val="24"/>
        </w:rPr>
        <w:tab/>
      </w:r>
      <w:r>
        <w:rPr>
          <w:sz w:val="24"/>
        </w:rPr>
        <w:tab/>
        <w:t>Pass: Trial01</w:t>
      </w:r>
    </w:p>
    <w:p w:rsidR="00A778BA" w:rsidRPr="009E0B0C" w:rsidRDefault="00A778BA" w:rsidP="009E0B0C">
      <w:pPr>
        <w:jc w:val="center"/>
        <w:rPr>
          <w:sz w:val="24"/>
        </w:rPr>
      </w:pPr>
      <w:r>
        <w:rPr>
          <w:sz w:val="24"/>
        </w:rPr>
        <w:t xml:space="preserve">Name: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Feature</w:t>
            </w: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Does It Work</w:t>
            </w: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Does It Look Good</w:t>
            </w: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 w:rsidRPr="00233DAB">
              <w:rPr>
                <w:sz w:val="24"/>
              </w:rPr>
              <w:t>Home Page</w:t>
            </w:r>
          </w:p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 Login</w:t>
            </w:r>
          </w:p>
          <w:p w:rsidR="00233DAB" w:rsidRPr="00233DAB" w:rsidRDefault="00233DAB" w:rsidP="00233DAB">
            <w:pPr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 Editing</w:t>
            </w:r>
          </w:p>
          <w:p w:rsidR="00233DAB" w:rsidRPr="00233DAB" w:rsidRDefault="00233DAB" w:rsidP="00233DAB">
            <w:pPr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 Searching</w:t>
            </w:r>
          </w:p>
          <w:p w:rsidR="00233DAB" w:rsidRPr="00233DAB" w:rsidRDefault="00233DAB" w:rsidP="00233DAB">
            <w:pPr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 Deleting</w:t>
            </w: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Pr="00233DAB" w:rsidRDefault="00233DAB" w:rsidP="00233DAB">
            <w:pPr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 inserting</w:t>
            </w:r>
          </w:p>
          <w:p w:rsid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Uploading Files</w:t>
            </w:r>
          </w:p>
          <w:p w:rsid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</w:tc>
      </w:tr>
      <w:tr w:rsidR="00233DAB" w:rsidTr="00233DAB">
        <w:tc>
          <w:tcPr>
            <w:tcW w:w="3080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  <w:p w:rsidR="00233DAB" w:rsidRDefault="00233DAB" w:rsidP="00233D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Reporting An Issue</w:t>
            </w:r>
          </w:p>
          <w:p w:rsid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Pr="00233DAB" w:rsidRDefault="00233DAB" w:rsidP="00233DAB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233DAB" w:rsidRDefault="00233DAB" w:rsidP="00233DAB">
            <w:pPr>
              <w:jc w:val="center"/>
              <w:rPr>
                <w:sz w:val="24"/>
              </w:rPr>
            </w:pPr>
          </w:p>
        </w:tc>
      </w:tr>
    </w:tbl>
    <w:p w:rsidR="00233DAB" w:rsidRDefault="00233DAB" w:rsidP="00233DAB">
      <w:pPr>
        <w:jc w:val="center"/>
        <w:rPr>
          <w:b/>
          <w:sz w:val="28"/>
          <w:u w:val="single"/>
        </w:rPr>
      </w:pPr>
      <w:r w:rsidRPr="00233DAB">
        <w:rPr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0E8AE" wp14:editId="13AB4384">
                <wp:simplePos x="0" y="0"/>
                <wp:positionH relativeFrom="column">
                  <wp:posOffset>-361950</wp:posOffset>
                </wp:positionH>
                <wp:positionV relativeFrom="paragraph">
                  <wp:posOffset>282576</wp:posOffset>
                </wp:positionV>
                <wp:extent cx="6581775" cy="32385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DAB" w:rsidRDefault="00233DAB">
                            <w:r>
                              <w:t>Please write a short paragraph on your opinion and issues or feedback on the website:</w:t>
                            </w:r>
                          </w:p>
                          <w:p w:rsidR="00233DAB" w:rsidRDefault="00233D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5pt;margin-top:22.25pt;width:518.25pt;height:2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">
                <v:textbox>
                  <w:txbxContent>
                    <w:p w:rsidR="00233DAB" w:rsidRDefault="00233DAB">
                      <w:r>
                        <w:t>Please write a short paragraph on your opinion and issues or feedback on the website:</w:t>
                      </w:r>
                    </w:p>
                    <w:p w:rsidR="00233DAB" w:rsidRDefault="00233DAB"/>
                  </w:txbxContent>
                </v:textbox>
              </v:shape>
            </w:pict>
          </mc:Fallback>
        </mc:AlternateContent>
      </w:r>
    </w:p>
    <w:p w:rsidR="00233DAB" w:rsidRPr="00233DAB" w:rsidRDefault="00233DAB" w:rsidP="00233DAB">
      <w:pPr>
        <w:jc w:val="center"/>
        <w:rPr>
          <w:b/>
          <w:sz w:val="28"/>
          <w:u w:val="single"/>
        </w:rPr>
      </w:pPr>
    </w:p>
    <w:sectPr w:rsidR="00233DAB" w:rsidRPr="0023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DAB"/>
    <w:rsid w:val="00233DAB"/>
    <w:rsid w:val="009E0B0C"/>
    <w:rsid w:val="00A778BA"/>
    <w:rsid w:val="00C7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EB588C23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>RM plc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Watt</dc:creator>
  <cp:lastModifiedBy>Jack Watt</cp:lastModifiedBy>
  <cp:revision>3</cp:revision>
  <dcterms:created xsi:type="dcterms:W3CDTF">2018-04-16T12:03:00Z</dcterms:created>
  <dcterms:modified xsi:type="dcterms:W3CDTF">2018-04-17T14:32:00Z</dcterms:modified>
</cp:coreProperties>
</file>