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62" w:type="dxa"/>
        <w:tblLook w:val="04A0" w:firstRow="1" w:lastRow="0" w:firstColumn="1" w:lastColumn="0" w:noHBand="0" w:noVBand="1"/>
      </w:tblPr>
      <w:tblGrid>
        <w:gridCol w:w="7301"/>
        <w:gridCol w:w="2661"/>
      </w:tblGrid>
      <w:tr w:rsidR="00633117" w:rsidRPr="00A40BAC" w:rsidTr="00633117">
        <w:tc>
          <w:tcPr>
            <w:tcW w:w="3196" w:type="dxa"/>
          </w:tcPr>
          <w:p w:rsidR="00633117" w:rsidRPr="00633117" w:rsidRDefault="00633117" w:rsidP="000A0748">
            <w:pPr>
              <w:rPr>
                <w:b/>
                <w:i/>
              </w:rPr>
            </w:pPr>
            <w:r w:rsidRPr="00633117">
              <w:rPr>
                <w:b/>
                <w:i/>
              </w:rPr>
              <w:t>Feature to Score</w:t>
            </w:r>
            <w:r>
              <w:rPr>
                <w:b/>
                <w:i/>
              </w:rPr>
              <w:t xml:space="preserve">                                                                               Name:</w:t>
            </w:r>
          </w:p>
        </w:tc>
        <w:tc>
          <w:tcPr>
            <w:tcW w:w="116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33117" w:rsidRPr="00A40BAC" w:rsidRDefault="00633117" w:rsidP="00633117">
            <w:pPr>
              <w:jc w:val="right"/>
              <w:rPr>
                <w:b/>
              </w:rPr>
            </w:pPr>
          </w:p>
        </w:tc>
      </w:tr>
      <w:tr w:rsidR="00633117" w:rsidTr="00633117">
        <w:tc>
          <w:tcPr>
            <w:tcW w:w="3196" w:type="dxa"/>
          </w:tcPr>
          <w:p w:rsidR="00633117" w:rsidRPr="00633117" w:rsidRDefault="00633117" w:rsidP="000A0748">
            <w:pPr>
              <w:rPr>
                <w:i/>
              </w:rPr>
            </w:pPr>
            <w:r w:rsidRPr="00633117">
              <w:rPr>
                <w:i/>
              </w:rPr>
              <w:t>Page Titles clarity</w:t>
            </w:r>
          </w:p>
        </w:tc>
        <w:tc>
          <w:tcPr>
            <w:tcW w:w="1165" w:type="dxa"/>
            <w:tcBorders>
              <w:top w:val="single" w:sz="4" w:space="0" w:color="auto"/>
            </w:tcBorders>
          </w:tcPr>
          <w:p w:rsidR="00633117" w:rsidRDefault="00633117" w:rsidP="000A0748"/>
        </w:tc>
      </w:tr>
      <w:tr w:rsidR="00633117" w:rsidTr="000A0748">
        <w:tc>
          <w:tcPr>
            <w:tcW w:w="3196" w:type="dxa"/>
          </w:tcPr>
          <w:p w:rsidR="00633117" w:rsidRPr="00633117" w:rsidRDefault="00633117" w:rsidP="000A0748">
            <w:pPr>
              <w:rPr>
                <w:i/>
              </w:rPr>
            </w:pPr>
            <w:r w:rsidRPr="00633117">
              <w:rPr>
                <w:i/>
              </w:rPr>
              <w:t>Forms’ Clarity</w:t>
            </w:r>
          </w:p>
        </w:tc>
        <w:tc>
          <w:tcPr>
            <w:tcW w:w="1165" w:type="dxa"/>
          </w:tcPr>
          <w:p w:rsidR="00633117" w:rsidRDefault="00633117" w:rsidP="000A0748"/>
        </w:tc>
      </w:tr>
      <w:tr w:rsidR="00633117" w:rsidTr="000A0748">
        <w:tc>
          <w:tcPr>
            <w:tcW w:w="3196" w:type="dxa"/>
          </w:tcPr>
          <w:p w:rsidR="00633117" w:rsidRPr="00633117" w:rsidRDefault="00633117" w:rsidP="000A0748">
            <w:pPr>
              <w:rPr>
                <w:i/>
              </w:rPr>
            </w:pPr>
            <w:r w:rsidRPr="00633117">
              <w:rPr>
                <w:i/>
              </w:rPr>
              <w:t xml:space="preserve">Ease of Database Login </w:t>
            </w:r>
          </w:p>
        </w:tc>
        <w:tc>
          <w:tcPr>
            <w:tcW w:w="1165" w:type="dxa"/>
          </w:tcPr>
          <w:p w:rsidR="00633117" w:rsidRDefault="00633117" w:rsidP="000A0748"/>
        </w:tc>
      </w:tr>
      <w:tr w:rsidR="00633117" w:rsidTr="000A0748">
        <w:tc>
          <w:tcPr>
            <w:tcW w:w="3196" w:type="dxa"/>
          </w:tcPr>
          <w:p w:rsidR="00633117" w:rsidRPr="00633117" w:rsidRDefault="00633117" w:rsidP="000A0748">
            <w:pPr>
              <w:rPr>
                <w:i/>
              </w:rPr>
            </w:pPr>
            <w:r w:rsidRPr="00633117">
              <w:rPr>
                <w:i/>
              </w:rPr>
              <w:t>Ease of Database Search</w:t>
            </w:r>
          </w:p>
        </w:tc>
        <w:tc>
          <w:tcPr>
            <w:tcW w:w="1165" w:type="dxa"/>
          </w:tcPr>
          <w:p w:rsidR="00633117" w:rsidRDefault="00633117" w:rsidP="000A0748"/>
        </w:tc>
      </w:tr>
      <w:tr w:rsidR="00633117" w:rsidTr="000A0748">
        <w:tc>
          <w:tcPr>
            <w:tcW w:w="3196" w:type="dxa"/>
          </w:tcPr>
          <w:p w:rsidR="00633117" w:rsidRPr="00633117" w:rsidRDefault="00633117" w:rsidP="000A0748">
            <w:pPr>
              <w:rPr>
                <w:i/>
              </w:rPr>
            </w:pPr>
            <w:r w:rsidRPr="00633117">
              <w:rPr>
                <w:i/>
              </w:rPr>
              <w:t>Look of the Results table</w:t>
            </w:r>
          </w:p>
        </w:tc>
        <w:tc>
          <w:tcPr>
            <w:tcW w:w="1165" w:type="dxa"/>
          </w:tcPr>
          <w:p w:rsidR="00633117" w:rsidRDefault="00633117" w:rsidP="000A0748"/>
        </w:tc>
      </w:tr>
      <w:tr w:rsidR="00633117" w:rsidTr="000A0748">
        <w:tc>
          <w:tcPr>
            <w:tcW w:w="3196" w:type="dxa"/>
          </w:tcPr>
          <w:p w:rsidR="00633117" w:rsidRPr="00633117" w:rsidRDefault="00633117" w:rsidP="000A0748">
            <w:pPr>
              <w:rPr>
                <w:i/>
              </w:rPr>
            </w:pPr>
            <w:r w:rsidRPr="00633117">
              <w:rPr>
                <w:i/>
              </w:rPr>
              <w:t>File Upload simplicity</w:t>
            </w:r>
          </w:p>
        </w:tc>
        <w:tc>
          <w:tcPr>
            <w:tcW w:w="1165" w:type="dxa"/>
          </w:tcPr>
          <w:p w:rsidR="00633117" w:rsidRDefault="00633117" w:rsidP="000A0748"/>
        </w:tc>
      </w:tr>
      <w:tr w:rsidR="00633117" w:rsidTr="000A0748">
        <w:tc>
          <w:tcPr>
            <w:tcW w:w="3196" w:type="dxa"/>
          </w:tcPr>
          <w:p w:rsidR="00633117" w:rsidRPr="00633117" w:rsidRDefault="00633117" w:rsidP="000A0748">
            <w:pPr>
              <w:rPr>
                <w:i/>
              </w:rPr>
            </w:pPr>
            <w:r w:rsidRPr="00633117">
              <w:rPr>
                <w:i/>
              </w:rPr>
              <w:t>Ease of File Upload</w:t>
            </w:r>
          </w:p>
        </w:tc>
        <w:tc>
          <w:tcPr>
            <w:tcW w:w="1165" w:type="dxa"/>
          </w:tcPr>
          <w:p w:rsidR="00633117" w:rsidRDefault="00633117" w:rsidP="000A0748"/>
        </w:tc>
      </w:tr>
      <w:tr w:rsidR="00633117" w:rsidTr="000A0748">
        <w:tc>
          <w:tcPr>
            <w:tcW w:w="3196" w:type="dxa"/>
          </w:tcPr>
          <w:p w:rsidR="00633117" w:rsidRPr="00633117" w:rsidRDefault="00633117" w:rsidP="000A0748">
            <w:pPr>
              <w:rPr>
                <w:i/>
              </w:rPr>
            </w:pPr>
            <w:r w:rsidRPr="00633117">
              <w:rPr>
                <w:i/>
              </w:rPr>
              <w:t xml:space="preserve">Request Page Simplicity </w:t>
            </w:r>
          </w:p>
        </w:tc>
        <w:tc>
          <w:tcPr>
            <w:tcW w:w="1165" w:type="dxa"/>
          </w:tcPr>
          <w:p w:rsidR="00633117" w:rsidRDefault="00633117" w:rsidP="000A0748"/>
        </w:tc>
      </w:tr>
      <w:tr w:rsidR="00633117" w:rsidTr="000A0748">
        <w:tc>
          <w:tcPr>
            <w:tcW w:w="3196" w:type="dxa"/>
          </w:tcPr>
          <w:p w:rsidR="00633117" w:rsidRPr="00633117" w:rsidRDefault="00633117" w:rsidP="000A0748">
            <w:pPr>
              <w:rPr>
                <w:i/>
              </w:rPr>
            </w:pPr>
            <w:r w:rsidRPr="00633117">
              <w:rPr>
                <w:i/>
              </w:rPr>
              <w:t>Text Size</w:t>
            </w:r>
          </w:p>
        </w:tc>
        <w:tc>
          <w:tcPr>
            <w:tcW w:w="1165" w:type="dxa"/>
          </w:tcPr>
          <w:p w:rsidR="00633117" w:rsidRDefault="00633117" w:rsidP="000A0748"/>
        </w:tc>
      </w:tr>
      <w:tr w:rsidR="00633117" w:rsidTr="000A0748">
        <w:tc>
          <w:tcPr>
            <w:tcW w:w="3196" w:type="dxa"/>
          </w:tcPr>
          <w:p w:rsidR="00633117" w:rsidRPr="00633117" w:rsidRDefault="00633117" w:rsidP="000A0748">
            <w:pPr>
              <w:rPr>
                <w:i/>
              </w:rPr>
            </w:pPr>
            <w:r w:rsidRPr="00633117">
              <w:rPr>
                <w:i/>
              </w:rPr>
              <w:t>Font Choice</w:t>
            </w:r>
          </w:p>
        </w:tc>
        <w:tc>
          <w:tcPr>
            <w:tcW w:w="1165" w:type="dxa"/>
          </w:tcPr>
          <w:p w:rsidR="00633117" w:rsidRDefault="00633117" w:rsidP="000A0748"/>
        </w:tc>
      </w:tr>
      <w:tr w:rsidR="00633117" w:rsidTr="000A0748">
        <w:tc>
          <w:tcPr>
            <w:tcW w:w="3196" w:type="dxa"/>
          </w:tcPr>
          <w:p w:rsidR="00633117" w:rsidRPr="00633117" w:rsidRDefault="00633117" w:rsidP="000A0748">
            <w:pPr>
              <w:rPr>
                <w:i/>
              </w:rPr>
            </w:pPr>
            <w:r w:rsidRPr="00633117">
              <w:rPr>
                <w:i/>
              </w:rPr>
              <w:t>Lack of Colours?</w:t>
            </w:r>
            <w:bookmarkStart w:id="0" w:name="_GoBack"/>
            <w:bookmarkEnd w:id="0"/>
          </w:p>
        </w:tc>
        <w:tc>
          <w:tcPr>
            <w:tcW w:w="1165" w:type="dxa"/>
          </w:tcPr>
          <w:p w:rsidR="00633117" w:rsidRDefault="00633117" w:rsidP="000A0748"/>
        </w:tc>
      </w:tr>
      <w:tr w:rsidR="00633117" w:rsidTr="000A0748">
        <w:tc>
          <w:tcPr>
            <w:tcW w:w="3196" w:type="dxa"/>
          </w:tcPr>
          <w:p w:rsidR="00633117" w:rsidRPr="00633117" w:rsidRDefault="00633117" w:rsidP="000A0748">
            <w:pPr>
              <w:rPr>
                <w:i/>
              </w:rPr>
            </w:pPr>
            <w:r w:rsidRPr="00633117">
              <w:rPr>
                <w:i/>
              </w:rPr>
              <w:t>Lack of Content?</w:t>
            </w:r>
          </w:p>
        </w:tc>
        <w:tc>
          <w:tcPr>
            <w:tcW w:w="1165" w:type="dxa"/>
          </w:tcPr>
          <w:p w:rsidR="00633117" w:rsidRDefault="00633117" w:rsidP="000A0748"/>
        </w:tc>
      </w:tr>
      <w:tr w:rsidR="00633117" w:rsidTr="000A0748">
        <w:tc>
          <w:tcPr>
            <w:tcW w:w="3196" w:type="dxa"/>
          </w:tcPr>
          <w:p w:rsidR="00633117" w:rsidRPr="00633117" w:rsidRDefault="00633117" w:rsidP="000A0748">
            <w:pPr>
              <w:rPr>
                <w:i/>
              </w:rPr>
            </w:pPr>
            <w:r w:rsidRPr="00633117">
              <w:rPr>
                <w:i/>
              </w:rPr>
              <w:t>Menu Use</w:t>
            </w:r>
          </w:p>
        </w:tc>
        <w:tc>
          <w:tcPr>
            <w:tcW w:w="1165" w:type="dxa"/>
          </w:tcPr>
          <w:p w:rsidR="00633117" w:rsidRDefault="00633117" w:rsidP="000A0748"/>
        </w:tc>
      </w:tr>
      <w:tr w:rsidR="00633117" w:rsidTr="000A0748">
        <w:tc>
          <w:tcPr>
            <w:tcW w:w="3196" w:type="dxa"/>
          </w:tcPr>
          <w:p w:rsidR="00633117" w:rsidRPr="00633117" w:rsidRDefault="00633117" w:rsidP="000A0748">
            <w:pPr>
              <w:rPr>
                <w:i/>
              </w:rPr>
            </w:pPr>
            <w:r w:rsidRPr="00633117">
              <w:rPr>
                <w:i/>
              </w:rPr>
              <w:t>Menu Colour</w:t>
            </w:r>
          </w:p>
        </w:tc>
        <w:tc>
          <w:tcPr>
            <w:tcW w:w="1165" w:type="dxa"/>
          </w:tcPr>
          <w:p w:rsidR="00633117" w:rsidRDefault="00633117" w:rsidP="000A0748"/>
        </w:tc>
      </w:tr>
      <w:tr w:rsidR="00633117" w:rsidTr="000A0748">
        <w:tc>
          <w:tcPr>
            <w:tcW w:w="3196" w:type="dxa"/>
          </w:tcPr>
          <w:p w:rsidR="00633117" w:rsidRPr="00633117" w:rsidRDefault="00633117" w:rsidP="000A0748">
            <w:pPr>
              <w:rPr>
                <w:i/>
              </w:rPr>
            </w:pPr>
            <w:r w:rsidRPr="00633117">
              <w:rPr>
                <w:i/>
              </w:rPr>
              <w:t>Menu Clarity</w:t>
            </w:r>
          </w:p>
        </w:tc>
        <w:tc>
          <w:tcPr>
            <w:tcW w:w="1165" w:type="dxa"/>
          </w:tcPr>
          <w:p w:rsidR="00633117" w:rsidRDefault="00633117" w:rsidP="000A0748"/>
        </w:tc>
      </w:tr>
      <w:tr w:rsidR="00633117" w:rsidTr="000A0748">
        <w:tc>
          <w:tcPr>
            <w:tcW w:w="3196" w:type="dxa"/>
          </w:tcPr>
          <w:p w:rsidR="00633117" w:rsidRPr="00633117" w:rsidRDefault="00633117" w:rsidP="000A0748">
            <w:pPr>
              <w:rPr>
                <w:i/>
              </w:rPr>
            </w:pPr>
            <w:r w:rsidRPr="00633117">
              <w:rPr>
                <w:i/>
              </w:rPr>
              <w:t>Links Work?</w:t>
            </w:r>
          </w:p>
        </w:tc>
        <w:tc>
          <w:tcPr>
            <w:tcW w:w="1165" w:type="dxa"/>
          </w:tcPr>
          <w:p w:rsidR="00633117" w:rsidRDefault="00633117" w:rsidP="000A0748"/>
        </w:tc>
      </w:tr>
      <w:tr w:rsidR="00633117" w:rsidTr="000A0748">
        <w:tc>
          <w:tcPr>
            <w:tcW w:w="3196" w:type="dxa"/>
          </w:tcPr>
          <w:p w:rsidR="00633117" w:rsidRPr="00633117" w:rsidRDefault="00633117" w:rsidP="000A0748">
            <w:pPr>
              <w:rPr>
                <w:i/>
              </w:rPr>
            </w:pPr>
            <w:r w:rsidRPr="00633117">
              <w:rPr>
                <w:i/>
              </w:rPr>
              <w:t>Page Size</w:t>
            </w:r>
          </w:p>
        </w:tc>
        <w:tc>
          <w:tcPr>
            <w:tcW w:w="1165" w:type="dxa"/>
          </w:tcPr>
          <w:p w:rsidR="00633117" w:rsidRDefault="00633117" w:rsidP="000A0748"/>
        </w:tc>
      </w:tr>
      <w:tr w:rsidR="00633117" w:rsidTr="000A0748">
        <w:tc>
          <w:tcPr>
            <w:tcW w:w="3196" w:type="dxa"/>
          </w:tcPr>
          <w:p w:rsidR="00633117" w:rsidRPr="00633117" w:rsidRDefault="00633117" w:rsidP="000A0748">
            <w:pPr>
              <w:rPr>
                <w:i/>
              </w:rPr>
            </w:pPr>
            <w:r w:rsidRPr="00633117">
              <w:rPr>
                <w:i/>
              </w:rPr>
              <w:t>Site Navigation</w:t>
            </w:r>
          </w:p>
        </w:tc>
        <w:tc>
          <w:tcPr>
            <w:tcW w:w="1165" w:type="dxa"/>
          </w:tcPr>
          <w:p w:rsidR="00633117" w:rsidRDefault="00633117" w:rsidP="000A0748"/>
        </w:tc>
      </w:tr>
      <w:tr w:rsidR="00633117" w:rsidTr="000A0748">
        <w:tc>
          <w:tcPr>
            <w:tcW w:w="3196" w:type="dxa"/>
          </w:tcPr>
          <w:p w:rsidR="00633117" w:rsidRPr="00633117" w:rsidRDefault="00633117" w:rsidP="000A0748">
            <w:pPr>
              <w:rPr>
                <w:i/>
              </w:rPr>
            </w:pPr>
            <w:r>
              <w:rPr>
                <w:i/>
              </w:rPr>
              <w:t>Website Self Explanatory?</w:t>
            </w:r>
          </w:p>
        </w:tc>
        <w:tc>
          <w:tcPr>
            <w:tcW w:w="1165" w:type="dxa"/>
          </w:tcPr>
          <w:p w:rsidR="00633117" w:rsidRDefault="00633117" w:rsidP="000A0748"/>
        </w:tc>
      </w:tr>
      <w:tr w:rsidR="00633117" w:rsidTr="000A0748">
        <w:tc>
          <w:tcPr>
            <w:tcW w:w="3196" w:type="dxa"/>
          </w:tcPr>
          <w:p w:rsidR="00633117" w:rsidRPr="00633117" w:rsidRDefault="00633117" w:rsidP="000A0748">
            <w:pPr>
              <w:rPr>
                <w:i/>
              </w:rPr>
            </w:pPr>
            <w:r w:rsidRPr="00633117">
              <w:rPr>
                <w:i/>
              </w:rPr>
              <w:t>Your Overall Website Score</w:t>
            </w:r>
          </w:p>
        </w:tc>
        <w:tc>
          <w:tcPr>
            <w:tcW w:w="1165" w:type="dxa"/>
          </w:tcPr>
          <w:p w:rsidR="00633117" w:rsidRDefault="00633117" w:rsidP="000A0748"/>
        </w:tc>
      </w:tr>
      <w:tr w:rsidR="00633117" w:rsidTr="000A0748">
        <w:tc>
          <w:tcPr>
            <w:tcW w:w="3196" w:type="dxa"/>
          </w:tcPr>
          <w:p w:rsidR="00633117" w:rsidRPr="00633117" w:rsidRDefault="00633117" w:rsidP="000A0748">
            <w:pPr>
              <w:rPr>
                <w:i/>
              </w:rPr>
            </w:pPr>
            <w:r w:rsidRPr="00633117">
              <w:rPr>
                <w:i/>
              </w:rPr>
              <w:t>Total: (Larger is Better)</w:t>
            </w:r>
          </w:p>
        </w:tc>
        <w:tc>
          <w:tcPr>
            <w:tcW w:w="1165" w:type="dxa"/>
          </w:tcPr>
          <w:p w:rsidR="00633117" w:rsidRDefault="00633117" w:rsidP="000A0748"/>
        </w:tc>
      </w:tr>
    </w:tbl>
    <w:p w:rsidR="003E2C42" w:rsidRDefault="003E2C42"/>
    <w:p w:rsidR="00633117" w:rsidRDefault="00633117">
      <w:r>
        <w:t>Score out of 5 for each Item</w:t>
      </w:r>
    </w:p>
    <w:p w:rsidR="00633117" w:rsidRDefault="00633117">
      <w:r>
        <w:t>Out of 100</w:t>
      </w:r>
    </w:p>
    <w:p w:rsidR="00633117" w:rsidRDefault="00633117"/>
    <w:sectPr w:rsidR="00633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B6A"/>
    <w:rsid w:val="003E2C42"/>
    <w:rsid w:val="00633117"/>
    <w:rsid w:val="00C8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17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31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17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31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24F159BA</Template>
  <TotalTime>4</TotalTime>
  <Pages>1</Pages>
  <Words>85</Words>
  <Characters>486</Characters>
  <Application>Microsoft Office Word</Application>
  <DocSecurity>0</DocSecurity>
  <Lines>4</Lines>
  <Paragraphs>1</Paragraphs>
  <ScaleCrop>false</ScaleCrop>
  <Company>RM plc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Watt</dc:creator>
  <cp:keywords/>
  <dc:description/>
  <cp:lastModifiedBy>Jack Watt</cp:lastModifiedBy>
  <cp:revision>2</cp:revision>
  <cp:lastPrinted>2018-04-23T11:17:00Z</cp:lastPrinted>
  <dcterms:created xsi:type="dcterms:W3CDTF">2018-04-23T11:15:00Z</dcterms:created>
  <dcterms:modified xsi:type="dcterms:W3CDTF">2018-04-23T11:19:00Z</dcterms:modified>
</cp:coreProperties>
</file>